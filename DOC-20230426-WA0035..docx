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4676B4" w:rsidRDefault="00E503E0" w:rsidP="00913946">
            <w:pPr>
              <w:pStyle w:val="Title"/>
              <w:rPr>
                <w:rStyle w:val="SubtleReference"/>
              </w:rPr>
            </w:pPr>
            <w:r>
              <w:t xml:space="preserve"> pravalika</w:t>
            </w:r>
            <w:r w:rsidR="00692703" w:rsidRPr="00CF1A49">
              <w:t xml:space="preserve"> </w:t>
            </w:r>
            <w:r>
              <w:t>vanga</w:t>
            </w:r>
          </w:p>
          <w:p w:rsidR="00692703" w:rsidRPr="00CF1A49" w:rsidRDefault="00A92186" w:rsidP="00A92186">
            <w:pPr>
              <w:pStyle w:val="ContactInfo"/>
              <w:contextualSpacing w:val="0"/>
            </w:pPr>
            <w:r>
              <w:rPr>
                <w:rFonts w:ascii="Arial" w:hAnsi="Arial" w:cs="Arial"/>
                <w:color w:val="000000"/>
              </w:rPr>
              <w:t>H.NO:12-3-156/1356, Danwaigudem, Khammam,507003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569D64BEEB249268611B97055A245E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ph.no: </w:t>
            </w:r>
            <w:r w:rsidR="00E503E0">
              <w:t>8639066388</w:t>
            </w:r>
          </w:p>
          <w:p w:rsidR="00692703" w:rsidRPr="00CF1A49" w:rsidRDefault="0060726C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54FFAE20CDC249F6B6AC384B8DD6244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E503E0">
              <w:t>:</w:t>
            </w:r>
            <w:r w:rsidR="00692703" w:rsidRPr="00CF1A49">
              <w:t xml:space="preserve"> </w:t>
            </w:r>
            <w:r w:rsidR="00E503E0">
              <w:t xml:space="preserve">  vangapravalika.pandu@gmail.com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E503E0" w:rsidRPr="00E503E0" w:rsidRDefault="00E503E0" w:rsidP="00913946">
            <w:pPr>
              <w:contextualSpacing w:val="0"/>
              <w:rPr>
                <w:sz w:val="48"/>
                <w:szCs w:val="48"/>
              </w:rPr>
            </w:pPr>
            <w:r>
              <w:rPr>
                <w:b/>
                <w:sz w:val="28"/>
                <w:szCs w:val="28"/>
              </w:rPr>
              <w:t>Summary:</w:t>
            </w:r>
          </w:p>
          <w:p w:rsidR="001755A8" w:rsidRDefault="00E503E0" w:rsidP="00913946">
            <w:pPr>
              <w:contextualSpacing w:val="0"/>
            </w:pPr>
            <w:r>
              <w:t>Seeking a position in a company where I can launch my career and build a valuable skill set. Where I can make the best of my potential and contribute to the organization’s growth. I’m highly motivated and hardworking and looking for a responsible role at reputable organization</w:t>
            </w:r>
          </w:p>
          <w:p w:rsidR="00E503E0" w:rsidRDefault="00E503E0" w:rsidP="00913946">
            <w:pPr>
              <w:contextualSpacing w:val="0"/>
            </w:pPr>
          </w:p>
          <w:p w:rsidR="00E503E0" w:rsidRDefault="00E503E0" w:rsidP="00913946">
            <w:pPr>
              <w:contextualSpacing w:val="0"/>
            </w:pPr>
            <w:r>
              <w:t>------------------------------------------------------------------------------------------------------------------------------------</w:t>
            </w:r>
            <w:r w:rsidR="002E1271">
              <w:t>----</w:t>
            </w:r>
          </w:p>
          <w:p w:rsidR="002E1271" w:rsidRPr="00D36DCA" w:rsidRDefault="002E1271" w:rsidP="002E1271">
            <w:pPr>
              <w:pStyle w:val="Heading1"/>
              <w:outlineLvl w:val="0"/>
              <w:rPr>
                <w:rStyle w:val="SubtleReference"/>
                <w:b/>
                <w:smallCaps w:val="0"/>
                <w:color w:val="262626" w:themeColor="text1" w:themeTint="D9"/>
              </w:rPr>
            </w:pPr>
            <w:r w:rsidRPr="00E503E0">
              <w:rPr>
                <w:rFonts w:ascii="Georgia" w:hAnsi="Georgia"/>
              </w:rPr>
              <w:t>technical</w:t>
            </w:r>
            <w:r>
              <w:t xml:space="preserve"> skills:</w:t>
            </w:r>
          </w:p>
          <w:p w:rsidR="002E1271" w:rsidRDefault="002E1271" w:rsidP="002E1271">
            <w:pPr>
              <w:pStyle w:val="Heading1"/>
              <w:outlineLvl w:val="0"/>
              <w:rPr>
                <w:rStyle w:val="Heading3Char"/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operative </w:t>
            </w:r>
            <w:r w:rsidR="00F57C74">
              <w:rPr>
                <w:rFonts w:asciiTheme="minorHAnsi" w:hAnsiTheme="minorHAnsi" w:cstheme="minorHAnsi"/>
                <w:b w:val="0"/>
                <w:sz w:val="22"/>
                <w:szCs w:val="22"/>
              </w:rPr>
              <w:t>OS:</w:t>
            </w:r>
            <w:r>
              <w:rPr>
                <w:rStyle w:val="Heading3Char"/>
              </w:rPr>
              <w:t xml:space="preserve"> </w:t>
            </w:r>
            <w:r>
              <w:rPr>
                <w:rStyle w:val="Heading3Char"/>
                <w:rFonts w:asciiTheme="minorHAnsi" w:hAnsiTheme="minorHAnsi" w:cstheme="minorHAnsi"/>
                <w:sz w:val="24"/>
              </w:rPr>
              <w:t>windows.</w:t>
            </w:r>
          </w:p>
          <w:p w:rsidR="002E1271" w:rsidRDefault="002E1271" w:rsidP="002E1271">
            <w:pPr>
              <w:pStyle w:val="Heading1"/>
              <w:outlineLvl w:val="0"/>
              <w:rPr>
                <w:rStyle w:val="SubtleReference"/>
                <w:rFonts w:ascii="Bahnschrift SemiLight" w:hAnsi="Bahnschrift SemiLight" w:cstheme="minorHAnsi"/>
                <w:caps w:val="0"/>
                <w:sz w:val="24"/>
                <w:szCs w:val="24"/>
              </w:rPr>
            </w:pPr>
            <w:r w:rsidRPr="00D36DCA">
              <w:rPr>
                <w:rStyle w:val="SubtleReference"/>
                <w:rFonts w:asciiTheme="minorHAnsi" w:hAnsiTheme="minorHAnsi" w:cstheme="minorHAnsi"/>
                <w:sz w:val="22"/>
                <w:szCs w:val="22"/>
              </w:rPr>
              <w:t>known SOFTWARE’S:</w:t>
            </w:r>
            <w:r>
              <w:rPr>
                <w:rStyle w:val="SubtleReference"/>
                <w:rFonts w:asciiTheme="minorHAnsi" w:hAnsiTheme="minorHAnsi" w:cstheme="minorHAnsi"/>
                <w:sz w:val="22"/>
                <w:szCs w:val="22"/>
              </w:rPr>
              <w:t xml:space="preserve"> ms </w:t>
            </w:r>
            <w:r>
              <w:rPr>
                <w:rStyle w:val="SubtleReference"/>
                <w:rFonts w:asciiTheme="minorHAnsi" w:hAnsiTheme="minorHAnsi" w:cstheme="minorHAnsi"/>
                <w:caps w:val="0"/>
                <w:sz w:val="22"/>
                <w:szCs w:val="22"/>
              </w:rPr>
              <w:t>OFFICE,</w:t>
            </w:r>
            <w:r>
              <w:rPr>
                <w:rStyle w:val="SubtleReference"/>
                <w:rFonts w:asciiTheme="minorHAnsi" w:hAnsiTheme="minorHAnsi" w:cstheme="minorHAnsi"/>
                <w:caps w:val="0"/>
                <w:sz w:val="24"/>
                <w:szCs w:val="24"/>
              </w:rPr>
              <w:t xml:space="preserve"> MS</w:t>
            </w:r>
            <w:r w:rsidRPr="00FD18EB">
              <w:rPr>
                <w:rStyle w:val="SubtleReference"/>
                <w:rFonts w:ascii="Bahnschrift SemiLight" w:hAnsi="Bahnschrift SemiLight" w:cstheme="minorHAnsi"/>
                <w:caps w:val="0"/>
                <w:sz w:val="24"/>
                <w:szCs w:val="24"/>
              </w:rPr>
              <w:t xml:space="preserve"> visual </w:t>
            </w:r>
            <w:r>
              <w:rPr>
                <w:rStyle w:val="SubtleReference"/>
                <w:rFonts w:ascii="Bahnschrift SemiLight" w:hAnsi="Bahnschrift SemiLight" w:cstheme="minorHAnsi"/>
                <w:caps w:val="0"/>
                <w:sz w:val="24"/>
                <w:szCs w:val="24"/>
              </w:rPr>
              <w:t>studio.</w:t>
            </w:r>
          </w:p>
          <w:p w:rsidR="002E1271" w:rsidRDefault="002E1271" w:rsidP="002E1271">
            <w:pPr>
              <w:pStyle w:val="Heading1"/>
              <w:outlineLvl w:val="0"/>
              <w:rPr>
                <w:rStyle w:val="SubtleReferenc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ubtleReference"/>
                <w:rFonts w:asciiTheme="minorHAnsi" w:hAnsiTheme="minorHAnsi" w:cstheme="minorHAnsi"/>
                <w:sz w:val="24"/>
                <w:szCs w:val="24"/>
              </w:rPr>
              <w:t xml:space="preserve">technical skills: html5, css3, basics of </w:t>
            </w:r>
            <w:r w:rsidR="00645F3F">
              <w:rPr>
                <w:rStyle w:val="SubtleReference"/>
                <w:rFonts w:asciiTheme="minorHAnsi" w:hAnsiTheme="minorHAnsi" w:cstheme="minorHAnsi"/>
                <w:sz w:val="24"/>
                <w:szCs w:val="24"/>
              </w:rPr>
              <w:t>JAVASCRIPT, BOOTSTRAP, SQL, spring web</w:t>
            </w:r>
            <w:bookmarkStart w:id="0" w:name="_GoBack"/>
            <w:bookmarkEnd w:id="0"/>
            <w:r>
              <w:rPr>
                <w:rStyle w:val="SubtleReference"/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2E1271" w:rsidRDefault="002E1271" w:rsidP="002E1271">
            <w:pPr>
              <w:pStyle w:val="Heading1"/>
              <w:outlineLvl w:val="0"/>
              <w:rPr>
                <w:rStyle w:val="SubtleReference"/>
                <w:rFonts w:asciiTheme="minorHAnsi" w:hAnsiTheme="minorHAnsi" w:cstheme="minorHAnsi"/>
                <w:sz w:val="24"/>
                <w:szCs w:val="24"/>
              </w:rPr>
            </w:pPr>
          </w:p>
          <w:p w:rsidR="002E1271" w:rsidRDefault="002E1271" w:rsidP="002E1271">
            <w:pPr>
              <w:pStyle w:val="Heading1"/>
              <w:outlineLvl w:val="0"/>
              <w:rPr>
                <w:rStyle w:val="SubtleReferenc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ubtleReference"/>
                <w:rFonts w:asciiTheme="minorHAnsi" w:hAnsiTheme="minorHAnsi" w:cstheme="minorHAnsi"/>
                <w:sz w:val="24"/>
                <w:szCs w:val="24"/>
              </w:rPr>
              <w:t>--------------------------------------------------------------------------------------------------------------------------</w:t>
            </w:r>
          </w:p>
          <w:p w:rsidR="002E1271" w:rsidRDefault="002E1271" w:rsidP="002E1271">
            <w:pPr>
              <w:pStyle w:val="Heading1"/>
              <w:outlineLvl w:val="0"/>
              <w:rPr>
                <w:rStyle w:val="SubtleReference"/>
                <w:rFonts w:asciiTheme="minorHAnsi" w:hAnsiTheme="minorHAnsi" w:cstheme="minorHAnsi"/>
                <w:sz w:val="24"/>
                <w:szCs w:val="24"/>
              </w:rPr>
            </w:pPr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b w:val="0"/>
                <w:caps w:val="0"/>
              </w:rPr>
              <w:t xml:space="preserve"> </w:t>
            </w:r>
            <w:r>
              <w:t xml:space="preserve"> </w:t>
            </w:r>
            <w:sdt>
              <w:sdtPr>
                <w:alias w:val="Education:"/>
                <w:tag w:val="Education:"/>
                <w:id w:val="-566654651"/>
                <w:placeholder>
                  <w:docPart w:val="86C6C4198EFB42B0AFB63974535248F1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Education</w:t>
                </w:r>
              </w:sdtContent>
            </w:sdt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 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B.Sc (mscs)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  <w:t>kavitha degree college khammam, telangana.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  <w:t xml:space="preserve"> 08/2022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  <w:t xml:space="preserve"> gpa: 7.5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  <w:t xml:space="preserve"> 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intermediate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  <w:t>krishnaveni junior college, khammam [b.i.e] TELANGANA.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  <w:t xml:space="preserve">  04/2019 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  <w:t xml:space="preserve">  percentage: 82.9%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SSC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  <w:t>srivani vidyanikethan high school, khammmam [ssc] telangana.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  <w:t xml:space="preserve"> 06/2017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  <w:t xml:space="preserve"> gPA: 8.3</w:t>
            </w:r>
          </w:p>
          <w:p w:rsidR="002E1271" w:rsidRPr="00D54ED4" w:rsidRDefault="002E1271" w:rsidP="002E1271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  <w:t>----------------------------------------------------------------------------------------------------------------------------------------</w:t>
            </w:r>
          </w:p>
          <w:p w:rsidR="002E1271" w:rsidRDefault="002E1271" w:rsidP="002E1271">
            <w:pPr>
              <w:pStyle w:val="Heading1"/>
              <w:outlineLvl w:val="0"/>
              <w:rPr>
                <w:rStyle w:val="SubtleReferenc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ubtleReference"/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  <w:p w:rsidR="002E1271" w:rsidRDefault="002E1271" w:rsidP="002E1271">
            <w:pPr>
              <w:pStyle w:val="Heading1"/>
              <w:outlineLvl w:val="0"/>
            </w:pPr>
            <w:r w:rsidRPr="002A468F">
              <w:rPr>
                <w:rFonts w:ascii="Georgia" w:hAnsi="Georgia"/>
              </w:rPr>
              <w:t>LANGUAGES</w:t>
            </w:r>
            <w:r>
              <w:t>: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t xml:space="preserve">  .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english</w:t>
            </w:r>
          </w:p>
          <w:p w:rsidR="002E1271" w:rsidRPr="00D54ED4" w:rsidRDefault="002E1271" w:rsidP="002E1271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="Georgia" w:hAnsi="Georgia" w:cstheme="minorHAnsi"/>
                <w:szCs w:val="28"/>
              </w:rPr>
              <w:t xml:space="preserve">.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telugu</w:t>
            </w:r>
          </w:p>
          <w:p w:rsidR="002E1271" w:rsidRDefault="002E1271" w:rsidP="002E1271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="Georgia" w:hAnsi="Georgia" w:cstheme="minorHAnsi"/>
                <w:szCs w:val="28"/>
              </w:rPr>
              <w:t xml:space="preserve">   .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hindi</w:t>
            </w:r>
          </w:p>
          <w:p w:rsidR="002E1271" w:rsidRPr="00D54ED4" w:rsidRDefault="002E1271" w:rsidP="002E1271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----------------------------------------------------------------------------------------------------------------------------------------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2E1271" w:rsidRPr="00CF1A49" w:rsidTr="00E20B9B">
              <w:trPr>
                <w:trHeight w:val="398"/>
              </w:trPr>
              <w:tc>
                <w:tcPr>
                  <w:tcW w:w="9355" w:type="dxa"/>
                </w:tcPr>
                <w:p w:rsidR="002E1271" w:rsidRPr="002A468F" w:rsidRDefault="002E1271" w:rsidP="002E1271">
                  <w:pPr>
                    <w:contextualSpacing w:val="0"/>
                  </w:pPr>
                </w:p>
              </w:tc>
            </w:tr>
            <w:tr w:rsidR="002E1271" w:rsidRPr="00CF1A49" w:rsidTr="00E20B9B">
              <w:tc>
                <w:tcPr>
                  <w:tcW w:w="9355" w:type="dxa"/>
                  <w:tcMar>
                    <w:top w:w="216" w:type="dxa"/>
                  </w:tcMar>
                </w:tcPr>
                <w:p w:rsidR="002E1271" w:rsidRPr="009E00FD" w:rsidRDefault="002E1271" w:rsidP="002E1271"/>
              </w:tc>
            </w:tr>
          </w:tbl>
          <w:p w:rsidR="002E1271" w:rsidRPr="00CF1A49" w:rsidRDefault="002E1271" w:rsidP="00913946">
            <w:pPr>
              <w:contextualSpacing w:val="0"/>
            </w:pPr>
          </w:p>
        </w:tc>
      </w:tr>
    </w:tbl>
    <w:p w:rsidR="00983DA5" w:rsidRDefault="00983DA5" w:rsidP="002E1271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</w:p>
    <w:p w:rsidR="00983DA5" w:rsidRPr="00D54ED4" w:rsidRDefault="00983DA5" w:rsidP="002E1271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2E1271" w:rsidRPr="00CF1A49" w:rsidTr="00E20B9B">
        <w:trPr>
          <w:trHeight w:val="398"/>
        </w:trPr>
        <w:tc>
          <w:tcPr>
            <w:tcW w:w="9355" w:type="dxa"/>
          </w:tcPr>
          <w:sdt>
            <w:sdtPr>
              <w:alias w:val="Skills:"/>
              <w:tag w:val="Skills:"/>
              <w:id w:val="-1392877668"/>
              <w:placeholder>
                <w:docPart w:val="569B80FD65B446BE99CCA0668645DD01"/>
              </w:placeholder>
              <w:temporary/>
              <w:showingPlcHdr/>
              <w15:appearance w15:val="hidden"/>
            </w:sdtPr>
            <w:sdtEndPr/>
            <w:sdtContent>
              <w:p w:rsidR="002E1271" w:rsidRDefault="002E1271" w:rsidP="00E20B9B">
                <w:pPr>
                  <w:pStyle w:val="Heading1"/>
                  <w:outlineLvl w:val="0"/>
                  <w:rPr>
                    <w:rFonts w:asciiTheme="minorHAnsi" w:eastAsiaTheme="minorHAnsi" w:hAnsiTheme="minorHAnsi" w:cstheme="minorBidi"/>
                    <w:b w:val="0"/>
                    <w:caps w:val="0"/>
                    <w:color w:val="595959" w:themeColor="text1" w:themeTint="A6"/>
                    <w:sz w:val="22"/>
                    <w:szCs w:val="22"/>
                  </w:rPr>
                </w:pPr>
                <w:r w:rsidRPr="00CF1A49">
                  <w:t>Skills</w:t>
                </w:r>
              </w:p>
            </w:sdtContent>
          </w:sdt>
          <w:p w:rsidR="002E1271" w:rsidRPr="002A468F" w:rsidRDefault="002E1271" w:rsidP="00E20B9B">
            <w:pPr>
              <w:pStyle w:val="NormalWeb"/>
              <w:numPr>
                <w:ilvl w:val="0"/>
                <w:numId w:val="20"/>
              </w:numPr>
              <w:spacing w:after="35"/>
              <w:ind w:left="1536" w:right="354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/>
              </w:rPr>
            </w:pPr>
            <w:r w:rsidRPr="002A468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Good Problem-solving skills</w:t>
            </w:r>
          </w:p>
          <w:p w:rsidR="002E1271" w:rsidRPr="002A468F" w:rsidRDefault="002E1271" w:rsidP="00E20B9B">
            <w:pPr>
              <w:numPr>
                <w:ilvl w:val="0"/>
                <w:numId w:val="20"/>
              </w:numPr>
              <w:spacing w:after="35"/>
              <w:ind w:left="1536" w:right="354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/>
              </w:rPr>
            </w:pPr>
            <w:r w:rsidRPr="002A468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Leadership and Teamwork empathy. </w:t>
            </w:r>
          </w:p>
          <w:p w:rsidR="002E1271" w:rsidRPr="002A468F" w:rsidRDefault="002E1271" w:rsidP="00E20B9B">
            <w:pPr>
              <w:numPr>
                <w:ilvl w:val="0"/>
                <w:numId w:val="20"/>
              </w:numPr>
              <w:spacing w:after="35"/>
              <w:ind w:left="1536" w:right="354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/>
              </w:rPr>
            </w:pPr>
            <w:r w:rsidRPr="002A468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Managing Events </w:t>
            </w:r>
          </w:p>
          <w:p w:rsidR="002E1271" w:rsidRPr="002A468F" w:rsidRDefault="002E1271" w:rsidP="00E20B9B">
            <w:pPr>
              <w:spacing w:after="10"/>
              <w:ind w:right="354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-------------------------------------------------------------------------------------------------</w:t>
            </w:r>
          </w:p>
          <w:p w:rsidR="002E1271" w:rsidRDefault="002E1271" w:rsidP="00E20B9B">
            <w:pPr>
              <w:contextualSpacing w:val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PERSONAL INFO:</w:t>
            </w:r>
          </w:p>
          <w:p w:rsidR="002E1271" w:rsidRPr="009E00FD" w:rsidRDefault="002E1271" w:rsidP="00E20B9B">
            <w:pPr>
              <w:contextualSpacing w:val="0"/>
            </w:pPr>
            <w:r>
              <w:rPr>
                <w:rFonts w:ascii="Georgia" w:hAnsi="Georgia"/>
                <w:b/>
                <w:sz w:val="28"/>
                <w:szCs w:val="28"/>
              </w:rPr>
              <w:t xml:space="preserve">  </w:t>
            </w:r>
            <w:r w:rsidRPr="009E00FD">
              <w:rPr>
                <w:b/>
              </w:rPr>
              <w:t xml:space="preserve">FATHER’S NAME: </w:t>
            </w:r>
            <w:r>
              <w:t xml:space="preserve"> Vanga. Srinivas.</w:t>
            </w:r>
          </w:p>
          <w:p w:rsidR="002E1271" w:rsidRPr="009E00FD" w:rsidRDefault="002E1271" w:rsidP="00E20B9B">
            <w:pPr>
              <w:contextualSpacing w:val="0"/>
            </w:pPr>
            <w:r w:rsidRPr="009E00FD">
              <w:rPr>
                <w:b/>
              </w:rPr>
              <w:t xml:space="preserve">   MOTHER’S NAME:</w:t>
            </w:r>
            <w:r>
              <w:rPr>
                <w:b/>
              </w:rPr>
              <w:t xml:space="preserve">  </w:t>
            </w:r>
            <w:r>
              <w:t>Vanga. Saraswathi.</w:t>
            </w:r>
          </w:p>
          <w:p w:rsidR="002E1271" w:rsidRPr="009E00FD" w:rsidRDefault="002E1271" w:rsidP="00E20B9B">
            <w:pPr>
              <w:contextualSpacing w:val="0"/>
            </w:pPr>
            <w:r w:rsidRPr="009E00FD">
              <w:rPr>
                <w:b/>
              </w:rPr>
              <w:t xml:space="preserve">   D.O.B:</w:t>
            </w:r>
            <w:r>
              <w:rPr>
                <w:b/>
              </w:rPr>
              <w:t xml:space="preserve">  </w:t>
            </w:r>
            <w:r>
              <w:t>25-07-2001.</w:t>
            </w:r>
          </w:p>
          <w:p w:rsidR="002E1271" w:rsidRDefault="002E1271" w:rsidP="00E20B9B">
            <w:pPr>
              <w:contextualSpacing w:val="0"/>
            </w:pPr>
            <w:r w:rsidRPr="009E00FD">
              <w:rPr>
                <w:b/>
              </w:rPr>
              <w:t xml:space="preserve">  NATIONALITY:</w:t>
            </w:r>
            <w:r>
              <w:t xml:space="preserve">  Indian.</w:t>
            </w:r>
          </w:p>
          <w:p w:rsidR="002E1271" w:rsidRPr="002A468F" w:rsidRDefault="002E1271" w:rsidP="00E20B9B">
            <w:pPr>
              <w:contextualSpacing w:val="0"/>
            </w:pPr>
            <w:r>
              <w:t>-------------------------------------------------------------------------------------------------------------------------</w:t>
            </w:r>
          </w:p>
        </w:tc>
      </w:tr>
      <w:tr w:rsidR="002E1271" w:rsidRPr="00CF1A49" w:rsidTr="00E20B9B">
        <w:tc>
          <w:tcPr>
            <w:tcW w:w="9355" w:type="dxa"/>
            <w:tcMar>
              <w:top w:w="216" w:type="dxa"/>
            </w:tcMar>
          </w:tcPr>
          <w:p w:rsidR="002E1271" w:rsidRDefault="002E1271" w:rsidP="00E20B9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DECLARATION:</w:t>
            </w:r>
          </w:p>
          <w:p w:rsidR="002E1271" w:rsidRDefault="002E1271" w:rsidP="00E20B9B"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>I Here declare that all the above information is correct to my belief. I am responsible for the authenticity of all the information.</w:t>
            </w:r>
          </w:p>
          <w:p w:rsidR="002E1271" w:rsidRDefault="002E1271" w:rsidP="00E20B9B">
            <w:r>
              <w:t xml:space="preserve"> </w:t>
            </w:r>
          </w:p>
          <w:p w:rsidR="002E1271" w:rsidRDefault="002E1271" w:rsidP="00E20B9B">
            <w:r>
              <w:t>Date:                                                                                                                  Place: Khammam</w:t>
            </w:r>
          </w:p>
          <w:p w:rsidR="002E1271" w:rsidRPr="009E00FD" w:rsidRDefault="002E1271" w:rsidP="00E20B9B">
            <w:r>
              <w:t xml:space="preserve"> Pravalika V                                                                                                   </w:t>
            </w:r>
            <w:r w:rsidR="00645F3F">
              <w:t xml:space="preserve">   </w:t>
            </w:r>
            <w:r>
              <w:t>Signature:</w:t>
            </w: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39A" w:rsidRDefault="003A439A" w:rsidP="0068194B">
      <w:r>
        <w:separator/>
      </w:r>
    </w:p>
    <w:p w:rsidR="003A439A" w:rsidRDefault="003A439A"/>
    <w:p w:rsidR="003A439A" w:rsidRDefault="003A439A"/>
  </w:endnote>
  <w:endnote w:type="continuationSeparator" w:id="0">
    <w:p w:rsidR="003A439A" w:rsidRDefault="003A439A" w:rsidP="0068194B">
      <w:r>
        <w:continuationSeparator/>
      </w:r>
    </w:p>
    <w:p w:rsidR="003A439A" w:rsidRDefault="003A439A"/>
    <w:p w:rsidR="003A439A" w:rsidRDefault="003A4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39A" w:rsidRDefault="003A439A" w:rsidP="0068194B">
      <w:r>
        <w:separator/>
      </w:r>
    </w:p>
    <w:p w:rsidR="003A439A" w:rsidRDefault="003A439A"/>
    <w:p w:rsidR="003A439A" w:rsidRDefault="003A439A"/>
  </w:footnote>
  <w:footnote w:type="continuationSeparator" w:id="0">
    <w:p w:rsidR="003A439A" w:rsidRDefault="003A439A" w:rsidP="0068194B">
      <w:r>
        <w:continuationSeparator/>
      </w:r>
    </w:p>
    <w:p w:rsidR="003A439A" w:rsidRDefault="003A439A"/>
    <w:p w:rsidR="003A439A" w:rsidRDefault="003A43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AC9135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AE64F7"/>
    <w:multiLevelType w:val="hybridMultilevel"/>
    <w:tmpl w:val="4ECA2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521A17"/>
    <w:multiLevelType w:val="hybridMultilevel"/>
    <w:tmpl w:val="2968D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3E95A68"/>
    <w:multiLevelType w:val="multilevel"/>
    <w:tmpl w:val="0EF2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F2007E"/>
    <w:multiLevelType w:val="hybridMultilevel"/>
    <w:tmpl w:val="337C8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8FC6CD2"/>
    <w:multiLevelType w:val="hybridMultilevel"/>
    <w:tmpl w:val="F288D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82201F"/>
    <w:multiLevelType w:val="hybridMultilevel"/>
    <w:tmpl w:val="18665E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02655E"/>
    <w:multiLevelType w:val="hybridMultilevel"/>
    <w:tmpl w:val="19C64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807D8"/>
    <w:multiLevelType w:val="hybridMultilevel"/>
    <w:tmpl w:val="41B654F2"/>
    <w:lvl w:ilvl="0" w:tplc="40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1" w15:restartNumberingAfterBreak="0">
    <w:nsid w:val="7C453514"/>
    <w:multiLevelType w:val="hybridMultilevel"/>
    <w:tmpl w:val="DE4C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0"/>
  </w:num>
  <w:num w:numId="16">
    <w:abstractNumId w:val="16"/>
  </w:num>
  <w:num w:numId="17">
    <w:abstractNumId w:val="21"/>
  </w:num>
  <w:num w:numId="18">
    <w:abstractNumId w:val="20"/>
  </w:num>
  <w:num w:numId="19">
    <w:abstractNumId w:val="11"/>
  </w:num>
  <w:num w:numId="20">
    <w:abstractNumId w:val="13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E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43A80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21F5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468F"/>
    <w:rsid w:val="002B2958"/>
    <w:rsid w:val="002B3FC8"/>
    <w:rsid w:val="002D23C5"/>
    <w:rsid w:val="002D6137"/>
    <w:rsid w:val="002E1271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1235"/>
    <w:rsid w:val="003A30E5"/>
    <w:rsid w:val="003A439A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76B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0753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726C"/>
    <w:rsid w:val="0062312F"/>
    <w:rsid w:val="00625F2C"/>
    <w:rsid w:val="00645F3F"/>
    <w:rsid w:val="006618E9"/>
    <w:rsid w:val="0068194B"/>
    <w:rsid w:val="00686C1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36918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A67D2"/>
    <w:rsid w:val="008C7056"/>
    <w:rsid w:val="008D03B0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3DA5"/>
    <w:rsid w:val="0098506E"/>
    <w:rsid w:val="009A44CE"/>
    <w:rsid w:val="009C4DFC"/>
    <w:rsid w:val="009D44F8"/>
    <w:rsid w:val="009D7C66"/>
    <w:rsid w:val="009E00FD"/>
    <w:rsid w:val="009E3160"/>
    <w:rsid w:val="009E66EE"/>
    <w:rsid w:val="009E696F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186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6DCA"/>
    <w:rsid w:val="00D37CD3"/>
    <w:rsid w:val="00D54ED4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03E0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7C74"/>
    <w:rsid w:val="00F61DF9"/>
    <w:rsid w:val="00F73472"/>
    <w:rsid w:val="00F81960"/>
    <w:rsid w:val="00F8769D"/>
    <w:rsid w:val="00F9350C"/>
    <w:rsid w:val="00F94EB5"/>
    <w:rsid w:val="00F9624D"/>
    <w:rsid w:val="00FB31C1"/>
    <w:rsid w:val="00FB58F2"/>
    <w:rsid w:val="00FC6AEA"/>
    <w:rsid w:val="00FD18EB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BF55E7F-ED96-4E43-BD93-B909D176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SK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69D64BEEB249268611B97055A24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0AA5F-4A43-4680-AEFF-769F2939E08B}"/>
      </w:docPartPr>
      <w:docPartBody>
        <w:p w:rsidR="00F22C08" w:rsidRDefault="008F5B2F">
          <w:pPr>
            <w:pStyle w:val="A569D64BEEB249268611B97055A245E8"/>
          </w:pPr>
          <w:r w:rsidRPr="00CF1A49">
            <w:t>·</w:t>
          </w:r>
        </w:p>
      </w:docPartBody>
    </w:docPart>
    <w:docPart>
      <w:docPartPr>
        <w:name w:val="54FFAE20CDC249F6B6AC384B8DD62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E4265-10E7-484C-9AE7-B1689FF80F35}"/>
      </w:docPartPr>
      <w:docPartBody>
        <w:p w:rsidR="00F22C08" w:rsidRDefault="008F5B2F">
          <w:pPr>
            <w:pStyle w:val="54FFAE20CDC249F6B6AC384B8DD62446"/>
          </w:pPr>
          <w:r w:rsidRPr="00CF1A49">
            <w:t>Email</w:t>
          </w:r>
        </w:p>
      </w:docPartBody>
    </w:docPart>
    <w:docPart>
      <w:docPartPr>
        <w:name w:val="569B80FD65B446BE99CCA0668645D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3C84C-9E32-4CFB-88FD-38B321E7788D}"/>
      </w:docPartPr>
      <w:docPartBody>
        <w:p w:rsidR="00653412" w:rsidRDefault="00F22C08" w:rsidP="00F22C08">
          <w:pPr>
            <w:pStyle w:val="569B80FD65B446BE99CCA0668645DD01"/>
          </w:pPr>
          <w:r w:rsidRPr="00CF1A49">
            <w:t>Skills</w:t>
          </w:r>
        </w:p>
      </w:docPartBody>
    </w:docPart>
    <w:docPart>
      <w:docPartPr>
        <w:name w:val="86C6C4198EFB42B0AFB6397453524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66767-9F95-44B2-8273-3BA5693F5CCE}"/>
      </w:docPartPr>
      <w:docPartBody>
        <w:p w:rsidR="00653412" w:rsidRDefault="00F22C08" w:rsidP="00F22C08">
          <w:pPr>
            <w:pStyle w:val="86C6C4198EFB42B0AFB63974535248F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2F"/>
    <w:rsid w:val="00201F0B"/>
    <w:rsid w:val="00372DCA"/>
    <w:rsid w:val="00456772"/>
    <w:rsid w:val="00653412"/>
    <w:rsid w:val="008F5B2F"/>
    <w:rsid w:val="00F2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B40CECF8746029009032666606118">
    <w:name w:val="38FB40CECF874602900903266660611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109616FB0ED41EDBFD4C6660C2F4445">
    <w:name w:val="2109616FB0ED41EDBFD4C6660C2F4445"/>
  </w:style>
  <w:style w:type="paragraph" w:customStyle="1" w:styleId="E57DDA3D2585468EA62A589763054764">
    <w:name w:val="E57DDA3D2585468EA62A589763054764"/>
  </w:style>
  <w:style w:type="paragraph" w:customStyle="1" w:styleId="A569D64BEEB249268611B97055A245E8">
    <w:name w:val="A569D64BEEB249268611B97055A245E8"/>
  </w:style>
  <w:style w:type="paragraph" w:customStyle="1" w:styleId="2DF15A08D9ED4274A2303E135F3CD0CE">
    <w:name w:val="2DF15A08D9ED4274A2303E135F3CD0CE"/>
  </w:style>
  <w:style w:type="paragraph" w:customStyle="1" w:styleId="54FFAE20CDC249F6B6AC384B8DD62446">
    <w:name w:val="54FFAE20CDC249F6B6AC384B8DD62446"/>
  </w:style>
  <w:style w:type="paragraph" w:customStyle="1" w:styleId="F100CB3DF9B84AFFA561484B62C72AFA">
    <w:name w:val="F100CB3DF9B84AFFA561484B62C72AFA"/>
  </w:style>
  <w:style w:type="paragraph" w:customStyle="1" w:styleId="032431BBE93641F294C024FBFD6C8478">
    <w:name w:val="032431BBE93641F294C024FBFD6C8478"/>
  </w:style>
  <w:style w:type="paragraph" w:customStyle="1" w:styleId="29E3EA716DAE447799EFF66D7C915462">
    <w:name w:val="29E3EA716DAE447799EFF66D7C915462"/>
  </w:style>
  <w:style w:type="paragraph" w:customStyle="1" w:styleId="B66080E39186415086CA6328E69D4EA8">
    <w:name w:val="B66080E39186415086CA6328E69D4EA8"/>
  </w:style>
  <w:style w:type="paragraph" w:customStyle="1" w:styleId="253451657DCC4FF7AC24830B0F21473C">
    <w:name w:val="253451657DCC4FF7AC24830B0F21473C"/>
  </w:style>
  <w:style w:type="paragraph" w:customStyle="1" w:styleId="C7DE94D74FC446C7BCA3B61DA82665A7">
    <w:name w:val="C7DE94D74FC446C7BCA3B61DA82665A7"/>
  </w:style>
  <w:style w:type="paragraph" w:customStyle="1" w:styleId="CAE41C157AAE4AB8B0B9BC70D10FF205">
    <w:name w:val="CAE41C157AAE4AB8B0B9BC70D10FF205"/>
  </w:style>
  <w:style w:type="paragraph" w:customStyle="1" w:styleId="6EBF701BF4914D10A7CC7C997AB99A4D">
    <w:name w:val="6EBF701BF4914D10A7CC7C997AB99A4D"/>
  </w:style>
  <w:style w:type="paragraph" w:customStyle="1" w:styleId="0D8CE6F5F9734D65BB33FC7478F59B76">
    <w:name w:val="0D8CE6F5F9734D65BB33FC7478F59B7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6B505C55D804D0A99280A6C95699AA7">
    <w:name w:val="46B505C55D804D0A99280A6C95699AA7"/>
  </w:style>
  <w:style w:type="paragraph" w:customStyle="1" w:styleId="1D75CB78243F4BC8BC816E9AD06C84F6">
    <w:name w:val="1D75CB78243F4BC8BC816E9AD06C84F6"/>
  </w:style>
  <w:style w:type="paragraph" w:customStyle="1" w:styleId="3D5C37B0BFF047CDA64E9C9A82AA0D82">
    <w:name w:val="3D5C37B0BFF047CDA64E9C9A82AA0D82"/>
  </w:style>
  <w:style w:type="paragraph" w:customStyle="1" w:styleId="2A41823A7E904EA0B5ACFC99883BC001">
    <w:name w:val="2A41823A7E904EA0B5ACFC99883BC001"/>
  </w:style>
  <w:style w:type="paragraph" w:customStyle="1" w:styleId="593B265740994A339B8D10FD53DF5A95">
    <w:name w:val="593B265740994A339B8D10FD53DF5A95"/>
  </w:style>
  <w:style w:type="paragraph" w:customStyle="1" w:styleId="6258037617474D6185795CB8B6EBE78E">
    <w:name w:val="6258037617474D6185795CB8B6EBE78E"/>
  </w:style>
  <w:style w:type="paragraph" w:customStyle="1" w:styleId="5AEFC4B4DE6E429A8FD48C6A709E9E90">
    <w:name w:val="5AEFC4B4DE6E429A8FD48C6A709E9E90"/>
  </w:style>
  <w:style w:type="paragraph" w:customStyle="1" w:styleId="EED778695FC542DAA8B4434497DF793E">
    <w:name w:val="EED778695FC542DAA8B4434497DF793E"/>
  </w:style>
  <w:style w:type="paragraph" w:customStyle="1" w:styleId="F072166DF80F4E74B8DAC40DC5078B23">
    <w:name w:val="F072166DF80F4E74B8DAC40DC5078B23"/>
  </w:style>
  <w:style w:type="paragraph" w:customStyle="1" w:styleId="5FF530961DB648F1A19C31BED22CE481">
    <w:name w:val="5FF530961DB648F1A19C31BED22CE481"/>
  </w:style>
  <w:style w:type="paragraph" w:customStyle="1" w:styleId="5F9637986F6B4FF68DAB3E9E38778AA6">
    <w:name w:val="5F9637986F6B4FF68DAB3E9E38778AA6"/>
  </w:style>
  <w:style w:type="paragraph" w:customStyle="1" w:styleId="DD76501C5E3A400EA45DE92A950145FC">
    <w:name w:val="DD76501C5E3A400EA45DE92A950145FC"/>
  </w:style>
  <w:style w:type="paragraph" w:customStyle="1" w:styleId="4F5729461ABC499DA1B6FA3BFA750C5E">
    <w:name w:val="4F5729461ABC499DA1B6FA3BFA750C5E"/>
  </w:style>
  <w:style w:type="paragraph" w:customStyle="1" w:styleId="88DAD4D104924D959BACF0AF4BE9E22B">
    <w:name w:val="88DAD4D104924D959BACF0AF4BE9E22B"/>
  </w:style>
  <w:style w:type="paragraph" w:customStyle="1" w:styleId="D92081633DE84B9A9A4D8650B9E6B0C2">
    <w:name w:val="D92081633DE84B9A9A4D8650B9E6B0C2"/>
  </w:style>
  <w:style w:type="paragraph" w:customStyle="1" w:styleId="7391637B770841BEA6B0F44D06C2F6E2">
    <w:name w:val="7391637B770841BEA6B0F44D06C2F6E2"/>
  </w:style>
  <w:style w:type="paragraph" w:customStyle="1" w:styleId="85C62574C1804E9487C545FC9E37C800">
    <w:name w:val="85C62574C1804E9487C545FC9E37C800"/>
  </w:style>
  <w:style w:type="paragraph" w:customStyle="1" w:styleId="6DF90D1E513244B29721560B2B1C7908">
    <w:name w:val="6DF90D1E513244B29721560B2B1C7908"/>
  </w:style>
  <w:style w:type="paragraph" w:customStyle="1" w:styleId="6627F6DC998F49BF8DAAF870D15FFC73">
    <w:name w:val="6627F6DC998F49BF8DAAF870D15FFC73"/>
  </w:style>
  <w:style w:type="paragraph" w:customStyle="1" w:styleId="4B39A8753E05439EA4E16B2B5068D549">
    <w:name w:val="4B39A8753E05439EA4E16B2B5068D549"/>
  </w:style>
  <w:style w:type="paragraph" w:customStyle="1" w:styleId="523CF389A7F14A59891710CD5ED95975">
    <w:name w:val="523CF389A7F14A59891710CD5ED95975"/>
  </w:style>
  <w:style w:type="paragraph" w:customStyle="1" w:styleId="9FF06F5934284C45B60BA22FB9832E77">
    <w:name w:val="9FF06F5934284C45B60BA22FB9832E77"/>
  </w:style>
  <w:style w:type="paragraph" w:customStyle="1" w:styleId="6FB342B06064434E8A4DF44AE4EC6C17">
    <w:name w:val="6FB342B06064434E8A4DF44AE4EC6C17"/>
  </w:style>
  <w:style w:type="paragraph" w:customStyle="1" w:styleId="02938EDF41E546759AE9350AEC896E0A">
    <w:name w:val="02938EDF41E546759AE9350AEC896E0A"/>
  </w:style>
  <w:style w:type="paragraph" w:customStyle="1" w:styleId="981658B8D5EE4028945461B14C5176C4">
    <w:name w:val="981658B8D5EE4028945461B14C5176C4"/>
  </w:style>
  <w:style w:type="paragraph" w:customStyle="1" w:styleId="ABDD7A9A55A746C69FD11060A8355D33">
    <w:name w:val="ABDD7A9A55A746C69FD11060A8355D33"/>
  </w:style>
  <w:style w:type="paragraph" w:customStyle="1" w:styleId="04527C3E686246849B19E85B0B90B9B3">
    <w:name w:val="04527C3E686246849B19E85B0B90B9B3"/>
    <w:rsid w:val="00F22C08"/>
  </w:style>
  <w:style w:type="paragraph" w:customStyle="1" w:styleId="A447CBD04C7C41A4B21DB5FAB18CDD89">
    <w:name w:val="A447CBD04C7C41A4B21DB5FAB18CDD89"/>
    <w:rsid w:val="00F22C08"/>
  </w:style>
  <w:style w:type="paragraph" w:customStyle="1" w:styleId="F8423B6E7CC546F4949CC791EECE6059">
    <w:name w:val="F8423B6E7CC546F4949CC791EECE6059"/>
    <w:rsid w:val="00F22C08"/>
  </w:style>
  <w:style w:type="paragraph" w:customStyle="1" w:styleId="4EE782F0096D4E05AA02908E479ED72A">
    <w:name w:val="4EE782F0096D4E05AA02908E479ED72A"/>
    <w:rsid w:val="00F22C08"/>
  </w:style>
  <w:style w:type="paragraph" w:customStyle="1" w:styleId="02022C6625E143B993D5160F16CBE65F">
    <w:name w:val="02022C6625E143B993D5160F16CBE65F"/>
    <w:rsid w:val="00F22C08"/>
  </w:style>
  <w:style w:type="paragraph" w:customStyle="1" w:styleId="11DBBF9E74B54666B269F78B5D1FD818">
    <w:name w:val="11DBBF9E74B54666B269F78B5D1FD818"/>
    <w:rsid w:val="00F22C08"/>
  </w:style>
  <w:style w:type="paragraph" w:customStyle="1" w:styleId="5F6DA365A0CF427FAAD9A9E2B3A80D3A">
    <w:name w:val="5F6DA365A0CF427FAAD9A9E2B3A80D3A"/>
    <w:rsid w:val="00F22C08"/>
  </w:style>
  <w:style w:type="paragraph" w:customStyle="1" w:styleId="F152EFCA1B8F4AF2BC96FDBD88C88AFF">
    <w:name w:val="F152EFCA1B8F4AF2BC96FDBD88C88AFF"/>
    <w:rsid w:val="00F22C08"/>
  </w:style>
  <w:style w:type="paragraph" w:customStyle="1" w:styleId="569B80FD65B446BE99CCA0668645DD01">
    <w:name w:val="569B80FD65B446BE99CCA0668645DD01"/>
    <w:rsid w:val="00F22C08"/>
  </w:style>
  <w:style w:type="paragraph" w:customStyle="1" w:styleId="86C6C4198EFB42B0AFB63974535248F1">
    <w:name w:val="86C6C4198EFB42B0AFB63974535248F1"/>
    <w:rsid w:val="00F22C08"/>
  </w:style>
  <w:style w:type="paragraph" w:customStyle="1" w:styleId="ABF8A7B5703245A399FCB690E74C0B08">
    <w:name w:val="ABF8A7B5703245A399FCB690E74C0B08"/>
    <w:rsid w:val="00F22C08"/>
  </w:style>
  <w:style w:type="paragraph" w:customStyle="1" w:styleId="371936067E9B44249F0B959C9A94552D">
    <w:name w:val="371936067E9B44249F0B959C9A94552D"/>
    <w:rsid w:val="00653412"/>
  </w:style>
  <w:style w:type="paragraph" w:customStyle="1" w:styleId="AA1D75A4BC364C17A8D6A9A59C05F765">
    <w:name w:val="AA1D75A4BC364C17A8D6A9A59C05F765"/>
    <w:rsid w:val="006534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494F-F155-4180-99DD-BB392EB38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</dc:creator>
  <cp:keywords/>
  <dc:description/>
  <cp:lastModifiedBy>TASK</cp:lastModifiedBy>
  <cp:revision>2</cp:revision>
  <dcterms:created xsi:type="dcterms:W3CDTF">2023-05-02T06:32:00Z</dcterms:created>
  <dcterms:modified xsi:type="dcterms:W3CDTF">2023-05-02T06:32:00Z</dcterms:modified>
  <cp:category/>
</cp:coreProperties>
</file>